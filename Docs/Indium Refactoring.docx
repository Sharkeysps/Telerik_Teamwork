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087"/>
      </w:tblGrid>
      <w:tr w:rsidR="003A4CA4" w:rsidTr="00F67043">
        <w:trPr>
          <w:trHeight w:val="12194"/>
        </w:trPr>
        <w:tc>
          <w:tcPr>
            <w:tcW w:w="10087" w:type="dxa"/>
          </w:tcPr>
          <w:p w:rsidR="002F6CE6" w:rsidRDefault="002F6CE6" w:rsidP="00661844">
            <w:pPr>
              <w:pStyle w:val="Heading1"/>
              <w:jc w:val="center"/>
            </w:pPr>
            <w:r>
              <w:t>Refactoring Documentation</w:t>
            </w:r>
            <w:r w:rsidR="001D1FAE">
              <w:t xml:space="preserve"> </w:t>
            </w:r>
            <w:r w:rsidR="0091517D">
              <w:t>for Project “</w:t>
            </w:r>
            <w:r w:rsidR="00950FEA" w:rsidRPr="00950FEA">
              <w:t>Battle-Field-4</w:t>
            </w:r>
            <w:r w:rsidR="0091517D">
              <w:t>”</w:t>
            </w:r>
          </w:p>
          <w:p w:rsidR="00FC7C1D" w:rsidRDefault="00950FEA" w:rsidP="001D1FAE">
            <w:pPr>
              <w:spacing w:after="0"/>
              <w:jc w:val="right"/>
            </w:pPr>
            <w:r>
              <w:t>Team “Indium</w:t>
            </w:r>
            <w:r w:rsidR="00BA4049">
              <w:t>”</w:t>
            </w:r>
          </w:p>
          <w:p w:rsidR="003A4CA4" w:rsidRDefault="003A4CA4" w:rsidP="001D1FAE">
            <w:pPr>
              <w:numPr>
                <w:ilvl w:val="0"/>
                <w:numId w:val="10"/>
              </w:numPr>
              <w:spacing w:before="0"/>
              <w:ind w:left="357" w:hanging="357"/>
            </w:pPr>
            <w:r>
              <w:t>Redesigned the project structure: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project to </w:t>
            </w:r>
            <w:r w:rsidR="00950FEA">
              <w:rPr>
                <w:rFonts w:cs="Calibri"/>
                <w:b/>
              </w:rPr>
              <w:t>Mines</w:t>
            </w:r>
            <w:r>
              <w:t>.</w:t>
            </w:r>
          </w:p>
          <w:p w:rsidR="002F6CE6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Renamed the main class </w:t>
            </w:r>
            <w:r w:rsidRPr="00661844">
              <w:rPr>
                <w:b/>
              </w:rPr>
              <w:t>Program</w:t>
            </w:r>
            <w:r>
              <w:t xml:space="preserve"> to </w:t>
            </w:r>
            <w:r w:rsidR="00950FEA">
              <w:rPr>
                <w:b/>
                <w:noProof/>
              </w:rPr>
              <w:t>Battlefield</w:t>
            </w:r>
            <w:r>
              <w:t>.</w:t>
            </w:r>
          </w:p>
          <w:p w:rsidR="009B0885" w:rsidRDefault="008943B2" w:rsidP="00661844">
            <w:pPr>
              <w:numPr>
                <w:ilvl w:val="1"/>
                <w:numId w:val="10"/>
              </w:numPr>
              <w:ind w:left="568" w:hanging="284"/>
            </w:pPr>
            <w:r>
              <w:t>Extracted each method</w:t>
            </w:r>
            <w:r w:rsidR="003A4CA4">
              <w:t xml:space="preserve"> in a </w:t>
            </w:r>
            <w:r>
              <w:t>separate class</w:t>
            </w:r>
            <w:r w:rsidR="002F6CE6">
              <w:t xml:space="preserve"> with </w:t>
            </w:r>
            <w:r w:rsidR="009C6FE2">
              <w:t xml:space="preserve">a </w:t>
            </w:r>
            <w:r w:rsidR="00950FEA">
              <w:t>good name</w:t>
            </w:r>
          </w:p>
          <w:p w:rsidR="00950FEA" w:rsidRPr="008943B2" w:rsidRDefault="00950FEA" w:rsidP="00661844">
            <w:pPr>
              <w:numPr>
                <w:ilvl w:val="1"/>
                <w:numId w:val="10"/>
              </w:numPr>
              <w:ind w:left="568" w:hanging="284"/>
            </w:pPr>
            <w:r>
              <w:rPr>
                <w:b/>
              </w:rPr>
              <w:t>PrintField</w:t>
            </w:r>
            <w:r>
              <w:t>-&gt;</w:t>
            </w:r>
            <w:r w:rsidR="008943B2">
              <w:rPr>
                <w:b/>
              </w:rPr>
              <w:t>PringGameBoard</w:t>
            </w:r>
          </w:p>
          <w:p w:rsidR="008943B2" w:rsidRDefault="008943B2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 w:rsidRPr="008943B2">
              <w:rPr>
                <w:b/>
              </w:rPr>
              <w:t>GrymOtQsnoNebe</w:t>
            </w:r>
            <w:r>
              <w:t>-&gt;</w:t>
            </w:r>
            <w:r w:rsidR="00E22BFE">
              <w:rPr>
                <w:b/>
              </w:rPr>
              <w:t>MinesExplosion</w:t>
            </w:r>
          </w:p>
          <w:p w:rsidR="00E22BFE" w:rsidRDefault="00E22BFE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 w:rsidRPr="00E22BFE">
              <w:rPr>
                <w:b/>
              </w:rPr>
              <w:t>TimeToPlay</w:t>
            </w:r>
            <w:r>
              <w:t>-&gt;</w:t>
            </w:r>
            <w:r>
              <w:rPr>
                <w:b/>
              </w:rPr>
              <w:t>GameInput</w:t>
            </w:r>
          </w:p>
          <w:p w:rsidR="00E22BFE" w:rsidRPr="00FD4CF2" w:rsidRDefault="00C21BBA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 w:rsidRPr="00C21BBA">
              <w:rPr>
                <w:b/>
              </w:rPr>
              <w:t>InitiateGame</w:t>
            </w:r>
            <w:r w:rsidR="00FD4CF2">
              <w:t>-&gt;</w:t>
            </w:r>
            <w:r w:rsidR="00FD4CF2">
              <w:rPr>
                <w:b/>
              </w:rPr>
              <w:t xml:space="preserve">GameBoardGenerator </w:t>
            </w:r>
            <w:r w:rsidR="00FD4CF2">
              <w:t>(moved only creating the game field part)</w:t>
            </w:r>
          </w:p>
          <w:p w:rsidR="00FD4CF2" w:rsidRDefault="00FD4CF2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>
              <w:rPr>
                <w:b/>
              </w:rPr>
              <w:t xml:space="preserve">InitiateGame </w:t>
            </w:r>
            <w:r>
              <w:t>(second part from Chinese symbol)-&gt;</w:t>
            </w:r>
            <w:r>
              <w:rPr>
                <w:b/>
              </w:rPr>
              <w:t>GameEngine</w:t>
            </w:r>
          </w:p>
          <w:p w:rsidR="00FD4CF2" w:rsidRDefault="00FD4CF2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>
              <w:t xml:space="preserve">Moved the 5 types of arrays(explosions) with the switch statement in </w:t>
            </w:r>
            <w:r w:rsidRPr="008231BE">
              <w:rPr>
                <w:b/>
              </w:rPr>
              <w:t>Initiategame</w:t>
            </w:r>
            <w:r w:rsidR="008231BE">
              <w:rPr>
                <w:b/>
              </w:rPr>
              <w:t xml:space="preserve"> </w:t>
            </w:r>
            <w:r w:rsidR="008231BE">
              <w:t>method</w:t>
            </w:r>
            <w:r>
              <w:t xml:space="preserve"> to </w:t>
            </w:r>
            <w:r>
              <w:rPr>
                <w:b/>
              </w:rPr>
              <w:t>TypesOfExplosionChoice</w:t>
            </w:r>
          </w:p>
          <w:p w:rsidR="00D50440" w:rsidRPr="008231BE" w:rsidRDefault="00D50440" w:rsidP="00661844">
            <w:pPr>
              <w:numPr>
                <w:ilvl w:val="1"/>
                <w:numId w:val="10"/>
              </w:numPr>
              <w:ind w:left="568" w:hanging="284"/>
              <w:rPr>
                <w:b/>
              </w:rPr>
            </w:pPr>
            <w:r>
              <w:t xml:space="preserve">All </w:t>
            </w:r>
            <w:r w:rsidRPr="00D50440">
              <w:rPr>
                <w:b/>
              </w:rPr>
              <w:t>classes</w:t>
            </w:r>
            <w:r>
              <w:rPr>
                <w:b/>
              </w:rPr>
              <w:t xml:space="preserve"> </w:t>
            </w:r>
            <w:r>
              <w:t xml:space="preserve">except  </w:t>
            </w:r>
            <w:r w:rsidRPr="00D50440">
              <w:rPr>
                <w:b/>
              </w:rPr>
              <w:t xml:space="preserve">Battlefield </w:t>
            </w:r>
            <w:r>
              <w:t>are static</w:t>
            </w:r>
          </w:p>
          <w:p w:rsidR="008231BE" w:rsidRPr="00D50440" w:rsidRDefault="008231BE" w:rsidP="008231BE">
            <w:pPr>
              <w:ind w:left="568"/>
              <w:rPr>
                <w:b/>
              </w:rPr>
            </w:pPr>
          </w:p>
          <w:p w:rsidR="003A4CA4" w:rsidRDefault="003A4CA4" w:rsidP="00661844">
            <w:pPr>
              <w:numPr>
                <w:ilvl w:val="0"/>
                <w:numId w:val="10"/>
              </w:numPr>
            </w:pPr>
            <w:r>
              <w:t>Reformatted the source code: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Removed all unneeded empty lines</w:t>
            </w:r>
          </w:p>
          <w:p w:rsidR="003A4CA4" w:rsidRDefault="003A4CA4" w:rsidP="00661844">
            <w:pPr>
              <w:numPr>
                <w:ilvl w:val="1"/>
                <w:numId w:val="10"/>
              </w:numPr>
              <w:ind w:left="568" w:hanging="284"/>
            </w:pPr>
            <w:r>
              <w:t>Inserted empty lines between the methods</w:t>
            </w:r>
            <w:r w:rsidR="002F6CE6">
              <w:t>.</w:t>
            </w:r>
          </w:p>
          <w:p w:rsidR="003A4CA4" w:rsidRDefault="002F6CE6" w:rsidP="00661844">
            <w:pPr>
              <w:numPr>
                <w:ilvl w:val="1"/>
                <w:numId w:val="10"/>
              </w:numPr>
              <w:ind w:left="568" w:hanging="284"/>
            </w:pPr>
            <w:r>
              <w:t>Split the lines containing several statements into several simple lines</w:t>
            </w:r>
          </w:p>
          <w:p w:rsidR="002F6CE6" w:rsidRDefault="00FC7C1D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Formatted the curly braces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according to the best practices for the C# language.</w:t>
            </w:r>
          </w:p>
          <w:p w:rsidR="005475C8" w:rsidRDefault="005475C8" w:rsidP="00661844">
            <w:pPr>
              <w:numPr>
                <w:ilvl w:val="1"/>
                <w:numId w:val="10"/>
              </w:numPr>
              <w:ind w:left="568" w:hanging="284"/>
            </w:pPr>
            <w:r>
              <w:t xml:space="preserve">Put </w:t>
            </w:r>
            <w:r w:rsidRPr="00661844">
              <w:rPr>
                <w:b/>
                <w:noProof/>
              </w:rPr>
              <w:t>{</w:t>
            </w:r>
            <w:r>
              <w:rPr>
                <w:noProof/>
              </w:rPr>
              <w:t xml:space="preserve"> and </w:t>
            </w:r>
            <w:r w:rsidRPr="00661844">
              <w:rPr>
                <w:b/>
                <w:noProof/>
              </w:rPr>
              <w:t>}</w:t>
            </w:r>
            <w:r>
              <w:t xml:space="preserve"> after all conditionals and loops</w:t>
            </w:r>
            <w:r w:rsidR="00A45C35">
              <w:t xml:space="preserve"> (when missing)</w:t>
            </w:r>
            <w:r>
              <w:t>.</w:t>
            </w:r>
          </w:p>
          <w:p w:rsidR="00E32DC3" w:rsidRDefault="001D1FAE" w:rsidP="00661844">
            <w:pPr>
              <w:numPr>
                <w:ilvl w:val="1"/>
                <w:numId w:val="10"/>
              </w:numPr>
              <w:ind w:left="568" w:hanging="284"/>
            </w:pPr>
            <w:r>
              <w:t>C</w:t>
            </w:r>
            <w:r w:rsidR="00E32DC3">
              <w:t xml:space="preserve">haracter casing: variables and fields made </w:t>
            </w:r>
            <w:r w:rsidR="00E32DC3" w:rsidRPr="00661844">
              <w:rPr>
                <w:b/>
                <w:noProof/>
              </w:rPr>
              <w:t>camelCase</w:t>
            </w:r>
            <w:r w:rsidR="00E32DC3">
              <w:t xml:space="preserve">; types and methods made </w:t>
            </w:r>
            <w:r w:rsidR="00E32DC3" w:rsidRPr="00661844">
              <w:rPr>
                <w:b/>
                <w:noProof/>
              </w:rPr>
              <w:t>PascalCase</w:t>
            </w:r>
            <w:r w:rsidR="00E32DC3">
              <w:t>.</w:t>
            </w:r>
          </w:p>
          <w:p w:rsidR="009B0885" w:rsidRDefault="00E32DC3" w:rsidP="008943B2">
            <w:pPr>
              <w:numPr>
                <w:ilvl w:val="1"/>
                <w:numId w:val="10"/>
              </w:numPr>
              <w:ind w:left="568" w:hanging="284"/>
            </w:pPr>
            <w:r>
              <w:t>Formatted all other elements of the source code according to the best practices</w:t>
            </w:r>
            <w:r w:rsidR="009B0885">
              <w:t xml:space="preserve"> introduced in the </w:t>
            </w:r>
            <w:r w:rsidR="00FA02F3">
              <w:t>course “</w:t>
            </w:r>
            <w:hyperlink r:id="rId7" w:history="1">
              <w:r w:rsidR="00FA02F3" w:rsidRPr="00ED2E20">
                <w:rPr>
                  <w:rStyle w:val="Hyperlink"/>
                </w:rPr>
                <w:t xml:space="preserve">High-Quality </w:t>
              </w:r>
              <w:r w:rsidR="00FA02F3">
                <w:rPr>
                  <w:rStyle w:val="Hyperlink"/>
                </w:rPr>
                <w:t xml:space="preserve">Programming </w:t>
              </w:r>
              <w:r w:rsidR="00FA02F3" w:rsidRPr="00ED2E20">
                <w:rPr>
                  <w:rStyle w:val="Hyperlink"/>
                </w:rPr>
                <w:t>Code</w:t>
              </w:r>
            </w:hyperlink>
            <w:r w:rsidR="00FA02F3">
              <w:t>”</w:t>
            </w:r>
            <w:r>
              <w:t>.</w:t>
            </w:r>
          </w:p>
          <w:p w:rsidR="008231BE" w:rsidRDefault="008231BE" w:rsidP="008231BE">
            <w:pPr>
              <w:ind w:left="568"/>
            </w:pPr>
          </w:p>
          <w:p w:rsidR="004B3337" w:rsidRDefault="00FD4CF2" w:rsidP="004B3337">
            <w:pPr>
              <w:numPr>
                <w:ilvl w:val="0"/>
                <w:numId w:val="10"/>
              </w:numPr>
            </w:pPr>
            <w:r>
              <w:t>Class changes</w:t>
            </w:r>
            <w:r w:rsidR="0071454D">
              <w:t xml:space="preserve"> </w:t>
            </w:r>
            <w:r w:rsidR="00784A88">
              <w:rPr>
                <w:b/>
              </w:rPr>
              <w:t>GameBoardGenerator</w:t>
            </w:r>
          </w:p>
          <w:p w:rsidR="005B5DB5" w:rsidRDefault="0071454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Created property </w:t>
            </w:r>
            <w:r w:rsidRPr="00D50440">
              <w:rPr>
                <w:b/>
                <w:noProof/>
              </w:rPr>
              <w:t>GameField</w:t>
            </w:r>
            <w:r>
              <w:rPr>
                <w:noProof/>
              </w:rPr>
              <w:t xml:space="preserve"> that can only be set by the method but can be seen from everyone and throws exception if field is empty</w:t>
            </w:r>
          </w:p>
          <w:p w:rsidR="00BE29CC" w:rsidRDefault="0071454D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Created </w:t>
            </w:r>
            <w:r w:rsidR="00784A88">
              <w:rPr>
                <w:noProof/>
              </w:rPr>
              <w:t xml:space="preserve">property </w:t>
            </w:r>
            <w:r w:rsidR="00784A88" w:rsidRPr="00D50440">
              <w:rPr>
                <w:b/>
                <w:noProof/>
              </w:rPr>
              <w:t>MineNumber</w:t>
            </w:r>
            <w:r w:rsidR="00784A88">
              <w:rPr>
                <w:noProof/>
              </w:rPr>
              <w:t xml:space="preserve"> that can only be seen from others but changed from the </w:t>
            </w:r>
            <w:r w:rsidR="00784A88">
              <w:rPr>
                <w:b/>
                <w:noProof/>
              </w:rPr>
              <w:t xml:space="preserve">GameBoardGenerator </w:t>
            </w:r>
            <w:r w:rsidR="00784A88">
              <w:rPr>
                <w:noProof/>
              </w:rPr>
              <w:t>class only</w:t>
            </w:r>
          </w:p>
          <w:p w:rsidR="00A45AA5" w:rsidRDefault="00784A88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the one public method only</w:t>
            </w:r>
            <w:r>
              <w:t xml:space="preserve">  </w:t>
            </w:r>
            <w:r w:rsidRPr="00784A88">
              <w:rPr>
                <w:b/>
                <w:noProof/>
              </w:rPr>
              <w:t>GetBoardSize()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asks for user input.Untill a correct number is selected(1&lt;=number&lt;=10) it will keep asking.</w:t>
            </w:r>
            <w:r w:rsidR="00A81577">
              <w:rPr>
                <w:noProof/>
              </w:rPr>
              <w:t xml:space="preserve">Then the private method </w:t>
            </w:r>
            <w:r w:rsidR="00A81577" w:rsidRPr="00A81577">
              <w:rPr>
                <w:b/>
                <w:noProof/>
              </w:rPr>
              <w:t>CreateGameBoard(int boardSize)</w:t>
            </w:r>
            <w:r w:rsidR="00A81577">
              <w:rPr>
                <w:b/>
                <w:noProof/>
              </w:rPr>
              <w:t xml:space="preserve"> </w:t>
            </w:r>
            <w:r w:rsidR="00A81577">
              <w:rPr>
                <w:noProof/>
              </w:rPr>
              <w:t>is called with parameter the number that the user entered</w:t>
            </w:r>
          </w:p>
          <w:p w:rsidR="00784A88" w:rsidRDefault="00784A88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Extracted the random number generator in different method</w:t>
            </w:r>
            <w:r w:rsidRPr="00784A88">
              <w:rPr>
                <w:noProof/>
              </w:rPr>
              <w:t xml:space="preserve"> </w:t>
            </w:r>
            <w:r w:rsidRPr="00A81577">
              <w:rPr>
                <w:b/>
                <w:noProof/>
              </w:rPr>
              <w:t xml:space="preserve">RandomGenerator(int </w:t>
            </w:r>
            <w:r w:rsidRPr="00A81577">
              <w:rPr>
                <w:b/>
                <w:noProof/>
              </w:rPr>
              <w:lastRenderedPageBreak/>
              <w:t>startRange, int endRange)</w:t>
            </w:r>
            <w:r>
              <w:rPr>
                <w:noProof/>
              </w:rPr>
              <w:t xml:space="preserve"> //originality++</w:t>
            </w:r>
          </w:p>
          <w:p w:rsidR="00784A88" w:rsidRDefault="00784A88" w:rsidP="00661844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Changed the formula of the MinesNumber creation,so it will start from 1 and there will always be mines</w:t>
            </w:r>
          </w:p>
          <w:p w:rsidR="00A81577" w:rsidRPr="00A81577" w:rsidRDefault="00A81577" w:rsidP="00A81577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 w:rsidRPr="00A81577">
              <w:rPr>
                <w:b/>
                <w:noProof/>
              </w:rPr>
              <w:t>CreateGameBoard(int boardSize)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calls the  </w:t>
            </w:r>
            <w:r w:rsidRPr="00A81577">
              <w:rPr>
                <w:b/>
                <w:noProof/>
              </w:rPr>
              <w:t>RandomGenerator(int startRange, int endRange)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with the parameters that are 2 formulas that can be seen((15*n*n/100)+1) for start and the same for end but with 30 instead of 15.</w:t>
            </w:r>
          </w:p>
          <w:p w:rsidR="00A81577" w:rsidRDefault="00A81577" w:rsidP="00A81577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The field is generated by placing number of mines randomly on the field.We use the </w:t>
            </w:r>
            <w:r w:rsidRPr="00A81577">
              <w:rPr>
                <w:b/>
                <w:noProof/>
              </w:rPr>
              <w:t>RandomGenerator(int startRange, int endRange)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to find random positions</w:t>
            </w:r>
          </w:p>
          <w:p w:rsidR="008231BE" w:rsidRDefault="008231BE" w:rsidP="008231BE">
            <w:pPr>
              <w:ind w:left="568"/>
              <w:rPr>
                <w:noProof/>
              </w:rPr>
            </w:pPr>
          </w:p>
          <w:p w:rsidR="00A81577" w:rsidRDefault="00A81577" w:rsidP="00A81577">
            <w:pPr>
              <w:numPr>
                <w:ilvl w:val="0"/>
                <w:numId w:val="10"/>
              </w:numPr>
            </w:pPr>
            <w:r>
              <w:t xml:space="preserve">Class changes </w:t>
            </w:r>
            <w:r>
              <w:rPr>
                <w:b/>
              </w:rPr>
              <w:t>PrintGameField</w:t>
            </w:r>
          </w:p>
          <w:p w:rsidR="00A81577" w:rsidRPr="00DD21D7" w:rsidRDefault="009F232A" w:rsidP="00A81577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One public method</w:t>
            </w:r>
            <w:r w:rsidR="00A81577">
              <w:rPr>
                <w:noProof/>
              </w:rPr>
              <w:t xml:space="preserve"> only </w:t>
            </w:r>
            <w:r w:rsidR="00A81577" w:rsidRPr="00A81577">
              <w:rPr>
                <w:b/>
                <w:noProof/>
              </w:rPr>
              <w:t>PrintField(int[,] matrix)</w:t>
            </w:r>
            <w:r w:rsidR="00A81577">
              <w:rPr>
                <w:noProof/>
              </w:rPr>
              <w:t xml:space="preserve"> that takes the </w:t>
            </w:r>
            <w:r w:rsidR="00A81577" w:rsidRPr="00A81577">
              <w:rPr>
                <w:b/>
                <w:noProof/>
              </w:rPr>
              <w:t xml:space="preserve">matrix </w:t>
            </w:r>
            <w:r w:rsidR="00A81577">
              <w:rPr>
                <w:noProof/>
              </w:rPr>
              <w:t>parameter and calls the private method</w:t>
            </w:r>
            <w:r w:rsidR="00A81577" w:rsidRPr="00A81577">
              <w:rPr>
                <w:noProof/>
              </w:rPr>
              <w:t xml:space="preserve"> </w:t>
            </w:r>
            <w:r w:rsidR="00A81577" w:rsidRPr="00A81577">
              <w:rPr>
                <w:b/>
                <w:noProof/>
              </w:rPr>
              <w:t>GenerateField(int[,] matrix, int matrixSize)</w:t>
            </w:r>
            <w:r w:rsidR="00A81577">
              <w:rPr>
                <w:noProof/>
              </w:rPr>
              <w:t xml:space="preserve"> and prints it on the console in the game format</w:t>
            </w:r>
            <w:r w:rsidR="00DD21D7">
              <w:rPr>
                <w:noProof/>
              </w:rPr>
              <w:t>(with numbers for rows and columns and X and – for blown or empty fields)</w:t>
            </w:r>
          </w:p>
          <w:p w:rsidR="00DD21D7" w:rsidRPr="00A81577" w:rsidRDefault="00DD21D7" w:rsidP="00A81577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The private method </w:t>
            </w:r>
            <w:r w:rsidRPr="00DD21D7">
              <w:rPr>
                <w:b/>
                <w:noProof/>
              </w:rPr>
              <w:t>GetCharacter(int[,] matrix, int row, int col)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decides what type of character to print if the field is blown</w:t>
            </w:r>
          </w:p>
          <w:p w:rsidR="00A45AA5" w:rsidRDefault="00DD21D7" w:rsidP="00DD21D7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 xml:space="preserve">We use </w:t>
            </w:r>
            <w:r w:rsidRPr="00DD21D7">
              <w:rPr>
                <w:b/>
                <w:noProof/>
              </w:rPr>
              <w:t>Stringbuilder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for the storage of the field until printed</w:t>
            </w:r>
          </w:p>
          <w:p w:rsidR="008231BE" w:rsidRDefault="008231BE" w:rsidP="008231BE">
            <w:pPr>
              <w:ind w:left="568"/>
              <w:rPr>
                <w:noProof/>
              </w:rPr>
            </w:pPr>
          </w:p>
          <w:p w:rsidR="00DD21D7" w:rsidRDefault="00DD21D7" w:rsidP="00DD21D7">
            <w:pPr>
              <w:numPr>
                <w:ilvl w:val="0"/>
                <w:numId w:val="10"/>
              </w:numPr>
            </w:pPr>
            <w:r>
              <w:t>Class changes</w:t>
            </w:r>
            <w:r w:rsidR="009F232A">
              <w:rPr>
                <w:b/>
              </w:rPr>
              <w:t xml:space="preserve"> TypesOfExplosionChoice</w:t>
            </w:r>
          </w:p>
          <w:p w:rsidR="00DD21D7" w:rsidRPr="008231BE" w:rsidRDefault="00DD21D7" w:rsidP="00DD21D7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One public </w:t>
            </w:r>
            <w:r w:rsidR="009F232A">
              <w:rPr>
                <w:noProof/>
              </w:rPr>
              <w:t>method</w:t>
            </w:r>
            <w:r>
              <w:rPr>
                <w:noProof/>
              </w:rPr>
              <w:t xml:space="preserve"> only </w:t>
            </w:r>
            <w:r w:rsidR="009F232A" w:rsidRPr="009F232A">
              <w:rPr>
                <w:b/>
                <w:noProof/>
              </w:rPr>
              <w:t>GetExplosion(int[,] matrix, int row, int col)</w:t>
            </w:r>
            <w:r w:rsidR="009F232A">
              <w:rPr>
                <w:b/>
                <w:noProof/>
              </w:rPr>
              <w:t xml:space="preserve"> </w:t>
            </w:r>
            <w:r>
              <w:rPr>
                <w:noProof/>
              </w:rPr>
              <w:t>that takes the</w:t>
            </w:r>
            <w:r w:rsidR="009F232A">
              <w:rPr>
                <w:noProof/>
              </w:rPr>
              <w:t xml:space="preserve"> element in the </w:t>
            </w:r>
            <w:r w:rsidR="009F232A">
              <w:rPr>
                <w:b/>
                <w:noProof/>
              </w:rPr>
              <w:t xml:space="preserve">matrix[row,col] </w:t>
            </w:r>
            <w:r w:rsidR="009F232A">
              <w:rPr>
                <w:noProof/>
              </w:rPr>
              <w:t>and ret</w:t>
            </w:r>
            <w:r w:rsidR="00D50440">
              <w:rPr>
                <w:noProof/>
              </w:rPr>
              <w:t xml:space="preserve">urns two-dimensional array representing the </w:t>
            </w:r>
            <w:r w:rsidR="009F232A">
              <w:rPr>
                <w:noProof/>
              </w:rPr>
              <w:t xml:space="preserve">explosion depending of the number in the </w:t>
            </w:r>
            <w:r w:rsidR="009F232A">
              <w:rPr>
                <w:b/>
                <w:noProof/>
              </w:rPr>
              <w:t>matrix[row,col].</w:t>
            </w:r>
            <w:r w:rsidR="009F232A">
              <w:rPr>
                <w:noProof/>
              </w:rPr>
              <w:t>We check that with switch statement</w:t>
            </w:r>
          </w:p>
          <w:p w:rsidR="008231BE" w:rsidRPr="00282AB1" w:rsidRDefault="008231BE" w:rsidP="008231BE">
            <w:pPr>
              <w:ind w:left="568"/>
              <w:rPr>
                <w:b/>
                <w:noProof/>
              </w:rPr>
            </w:pPr>
          </w:p>
          <w:p w:rsidR="00282AB1" w:rsidRDefault="00282AB1" w:rsidP="00282AB1">
            <w:pPr>
              <w:numPr>
                <w:ilvl w:val="0"/>
                <w:numId w:val="10"/>
              </w:numPr>
            </w:pPr>
            <w:r>
              <w:t>Class changes</w:t>
            </w:r>
            <w:r>
              <w:rPr>
                <w:b/>
              </w:rPr>
              <w:t xml:space="preserve"> </w:t>
            </w:r>
            <w:r w:rsidR="008C5E2C">
              <w:rPr>
                <w:b/>
              </w:rPr>
              <w:t>MinesExplosion</w:t>
            </w:r>
          </w:p>
          <w:p w:rsidR="00282AB1" w:rsidRPr="008231BE" w:rsidRDefault="00282AB1" w:rsidP="00282AB1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One public method only </w:t>
            </w:r>
            <w:r w:rsidR="008C5E2C" w:rsidRPr="008C5E2C">
              <w:rPr>
                <w:b/>
                <w:noProof/>
              </w:rPr>
              <w:t>CheckForExplosion(int[,] gameField, int xCoordinate, int yCoordinate)</w:t>
            </w:r>
            <w:r w:rsidR="008C5E2C">
              <w:rPr>
                <w:b/>
                <w:noProof/>
              </w:rPr>
              <w:t>.</w:t>
            </w:r>
            <w:r w:rsidR="008C5E2C">
              <w:rPr>
                <w:noProof/>
              </w:rPr>
              <w:t xml:space="preserve">The method than calls </w:t>
            </w:r>
            <w:r w:rsidR="008C5E2C">
              <w:rPr>
                <w:b/>
              </w:rPr>
              <w:t>TypesOfExplosionChoice.</w:t>
            </w:r>
            <w:r w:rsidR="008C5E2C" w:rsidRPr="009F232A">
              <w:rPr>
                <w:b/>
                <w:noProof/>
              </w:rPr>
              <w:t xml:space="preserve"> GetExplosion</w:t>
            </w:r>
            <w:r w:rsidR="008C5E2C">
              <w:rPr>
                <w:noProof/>
              </w:rPr>
              <w:t xml:space="preserve"> with the parameters </w:t>
            </w:r>
            <w:r w:rsidR="00D50440">
              <w:rPr>
                <w:noProof/>
              </w:rPr>
              <w:t>that are provided and returns 2-dimensional array representing the explosion.Than it uses two nested loops to check the elements arround the bomb for other bombs.If found a counter is incremented.Finally it returns the counter.</w:t>
            </w:r>
          </w:p>
          <w:p w:rsidR="008231BE" w:rsidRPr="00282AB1" w:rsidRDefault="008231BE" w:rsidP="008231BE">
            <w:pPr>
              <w:ind w:left="568"/>
              <w:rPr>
                <w:b/>
                <w:noProof/>
              </w:rPr>
            </w:pPr>
          </w:p>
          <w:p w:rsidR="00D50440" w:rsidRDefault="00D50440" w:rsidP="00D50440">
            <w:pPr>
              <w:numPr>
                <w:ilvl w:val="0"/>
                <w:numId w:val="10"/>
              </w:numPr>
            </w:pPr>
            <w:r>
              <w:t xml:space="preserve">Class changes </w:t>
            </w:r>
            <w:r>
              <w:rPr>
                <w:b/>
              </w:rPr>
              <w:t>GameInput</w:t>
            </w:r>
          </w:p>
          <w:p w:rsidR="00D50440" w:rsidRDefault="00D50440" w:rsidP="00D5044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property</w:t>
            </w:r>
            <w:r w:rsidRPr="00D50440">
              <w:rPr>
                <w:b/>
                <w:noProof/>
              </w:rPr>
              <w:t xml:space="preserve"> RowCoordinate</w:t>
            </w:r>
            <w:r>
              <w:rPr>
                <w:noProof/>
              </w:rPr>
              <w:t xml:space="preserve"> that can only be set by the method but can be seen from everyone</w:t>
            </w:r>
            <w:r w:rsidR="008231BE">
              <w:rPr>
                <w:noProof/>
              </w:rPr>
              <w:t xml:space="preserve"> to remove some coupling.</w:t>
            </w:r>
          </w:p>
          <w:p w:rsidR="00D50440" w:rsidRDefault="00D50440" w:rsidP="00D5044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property</w:t>
            </w:r>
            <w:r w:rsidRPr="00D50440">
              <w:rPr>
                <w:b/>
                <w:noProof/>
              </w:rPr>
              <w:t xml:space="preserve"> ColCoordinate</w:t>
            </w:r>
            <w:r>
              <w:rPr>
                <w:noProof/>
              </w:rPr>
              <w:t xml:space="preserve"> that can only be seen from others but changed from the class only</w:t>
            </w:r>
            <w:r w:rsidR="008231BE">
              <w:rPr>
                <w:noProof/>
              </w:rPr>
              <w:t xml:space="preserve"> to remove some coupling.</w:t>
            </w:r>
          </w:p>
          <w:p w:rsidR="00D50440" w:rsidRDefault="00D50440" w:rsidP="00D50440">
            <w:pPr>
              <w:numPr>
                <w:ilvl w:val="1"/>
                <w:numId w:val="10"/>
              </w:numPr>
              <w:ind w:left="568" w:hanging="284"/>
              <w:rPr>
                <w:noProof/>
              </w:rPr>
            </w:pPr>
            <w:r>
              <w:rPr>
                <w:noProof/>
              </w:rPr>
              <w:t>Created the one public method only</w:t>
            </w:r>
            <w:r>
              <w:t xml:space="preserve"> </w:t>
            </w:r>
            <w:r w:rsidRPr="00D50440">
              <w:rPr>
                <w:b/>
                <w:noProof/>
              </w:rPr>
              <w:t>ManageUserInput(int[,] gameField)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that asks for user input.Untill a correct coordinates are[Example:2 5] it will keep asking.We use while and bool </w:t>
            </w:r>
            <w:r w:rsidRPr="00D50440">
              <w:rPr>
                <w:b/>
                <w:noProof/>
              </w:rPr>
              <w:t>isSelectingNextCoordinates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 </w:t>
            </w:r>
            <w:r w:rsidR="008231BE">
              <w:rPr>
                <w:noProof/>
              </w:rPr>
              <w:t>that is changed to false when we like the coordinates.</w:t>
            </w:r>
          </w:p>
          <w:p w:rsidR="008231BE" w:rsidRDefault="008231BE" w:rsidP="008231BE">
            <w:pPr>
              <w:ind w:left="568"/>
              <w:rPr>
                <w:noProof/>
              </w:rPr>
            </w:pPr>
          </w:p>
          <w:p w:rsidR="008231BE" w:rsidRDefault="008231BE" w:rsidP="008231BE">
            <w:pPr>
              <w:numPr>
                <w:ilvl w:val="0"/>
                <w:numId w:val="10"/>
              </w:numPr>
            </w:pPr>
            <w:r>
              <w:lastRenderedPageBreak/>
              <w:t xml:space="preserve">Class changes </w:t>
            </w:r>
            <w:r>
              <w:rPr>
                <w:b/>
              </w:rPr>
              <w:t>GameEngine</w:t>
            </w:r>
          </w:p>
          <w:p w:rsidR="008231BE" w:rsidRPr="006610A0" w:rsidRDefault="008231BE" w:rsidP="008231BE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Created the one public method only</w:t>
            </w:r>
            <w:r>
              <w:t xml:space="preserve"> </w:t>
            </w:r>
            <w:r>
              <w:rPr>
                <w:b/>
                <w:noProof/>
              </w:rPr>
              <w:t>InitiateGame().</w:t>
            </w:r>
            <w:r>
              <w:rPr>
                <w:noProof/>
              </w:rPr>
              <w:t xml:space="preserve">It controls the behaviour of the game at its start.First it’s the </w:t>
            </w:r>
            <w:r w:rsidRPr="008231BE">
              <w:rPr>
                <w:b/>
                <w:noProof/>
              </w:rPr>
              <w:t>GameBoardGenerator.GetBoardSize()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call to get the Game field.It prints on the console using </w:t>
            </w:r>
            <w:r w:rsidRPr="008231BE">
              <w:rPr>
                <w:b/>
                <w:noProof/>
              </w:rPr>
              <w:t>PrintGameBoard.PrintField(GameBoardGenerator.GameField)</w:t>
            </w:r>
            <w:r>
              <w:rPr>
                <w:b/>
                <w:noProof/>
              </w:rPr>
              <w:t>.</w:t>
            </w:r>
            <w:r>
              <w:rPr>
                <w:noProof/>
              </w:rPr>
              <w:t xml:space="preserve">Finally it calls the private method </w:t>
            </w:r>
          </w:p>
          <w:p w:rsidR="006610A0" w:rsidRPr="008231BE" w:rsidRDefault="006610A0" w:rsidP="008231BE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 xml:space="preserve">The </w:t>
            </w:r>
            <w:r w:rsidRPr="006610A0">
              <w:rPr>
                <w:b/>
                <w:noProof/>
              </w:rPr>
              <w:t>CheckForVictory(int totalMinesNumber, int[,] gameField, int fieldSize)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 xml:space="preserve">method will ask for coordinates from </w:t>
            </w:r>
            <w:r>
              <w:rPr>
                <w:b/>
                <w:noProof/>
              </w:rPr>
              <w:t xml:space="preserve">GameInput </w:t>
            </w:r>
            <w:r>
              <w:rPr>
                <w:noProof/>
              </w:rPr>
              <w:t xml:space="preserve">and substract the number of blown mines during that turn from the whole </w:t>
            </w:r>
            <w:r w:rsidRPr="006610A0">
              <w:rPr>
                <w:b/>
                <w:noProof/>
              </w:rPr>
              <w:t>GameBoardGenerator.MinesNumber</w:t>
            </w:r>
            <w:r>
              <w:rPr>
                <w:b/>
                <w:noProof/>
              </w:rPr>
              <w:t>.</w:t>
            </w:r>
            <w:r>
              <w:rPr>
                <w:noProof/>
              </w:rPr>
              <w:t>Each turn increments a counter and shows the number of blown mines this turn</w:t>
            </w:r>
            <w:r>
              <w:rPr>
                <w:b/>
                <w:noProof/>
              </w:rPr>
              <w:t>.</w:t>
            </w:r>
            <w:r>
              <w:rPr>
                <w:noProof/>
              </w:rPr>
              <w:t>When it reaches zero,the game is won and the number of turns needed to win is shown.</w:t>
            </w:r>
          </w:p>
          <w:p w:rsidR="00A81577" w:rsidRDefault="00A81577" w:rsidP="008231BE">
            <w:pPr>
              <w:ind w:left="360"/>
            </w:pPr>
          </w:p>
          <w:p w:rsidR="006610A0" w:rsidRDefault="006610A0" w:rsidP="006610A0">
            <w:pPr>
              <w:rPr>
                <w:b/>
              </w:rPr>
            </w:pPr>
          </w:p>
          <w:p w:rsidR="006610A0" w:rsidRDefault="006610A0" w:rsidP="006610A0">
            <w:pPr>
              <w:numPr>
                <w:ilvl w:val="0"/>
                <w:numId w:val="10"/>
              </w:numPr>
              <w:rPr>
                <w:b/>
              </w:rPr>
            </w:pPr>
            <w:r w:rsidRPr="006610A0">
              <w:rPr>
                <w:b/>
              </w:rPr>
              <w:t>Variables</w:t>
            </w:r>
          </w:p>
          <w:p w:rsidR="006610A0" w:rsidRPr="006610A0" w:rsidRDefault="006610A0" w:rsidP="006610A0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Added better names.Almost in every class the game field is called gameField and not arr</w:t>
            </w:r>
          </w:p>
          <w:p w:rsidR="006610A0" w:rsidRPr="008231BE" w:rsidRDefault="006610A0" w:rsidP="006610A0">
            <w:pPr>
              <w:numPr>
                <w:ilvl w:val="1"/>
                <w:numId w:val="10"/>
              </w:numPr>
              <w:ind w:left="568" w:hanging="284"/>
              <w:rPr>
                <w:b/>
                <w:noProof/>
              </w:rPr>
            </w:pPr>
            <w:r>
              <w:rPr>
                <w:noProof/>
              </w:rPr>
              <w:t>We tried to aim for self documenting code</w:t>
            </w:r>
          </w:p>
          <w:p w:rsidR="00A45AA5" w:rsidRDefault="00A45AA5" w:rsidP="006610A0">
            <w:pPr>
              <w:ind w:left="360"/>
            </w:pPr>
          </w:p>
        </w:tc>
      </w:tr>
    </w:tbl>
    <w:p w:rsidR="008F45D9" w:rsidRPr="0092595E" w:rsidRDefault="008F45D9" w:rsidP="001D1FAE"/>
    <w:sectPr w:rsidR="008F45D9" w:rsidRPr="0092595E" w:rsidSect="00164873">
      <w:headerReference w:type="default" r:id="rId8"/>
      <w:footerReference w:type="default" r:id="rId9"/>
      <w:type w:val="continuous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7B9F" w:rsidRDefault="008E7B9F">
      <w:r>
        <w:separator/>
      </w:r>
    </w:p>
  </w:endnote>
  <w:endnote w:type="continuationSeparator" w:id="0">
    <w:p w:rsidR="008E7B9F" w:rsidRDefault="008E7B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456D" w:rsidRPr="000E532F" w:rsidRDefault="0058456D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58456D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58456D" w:rsidRPr="00F44305" w:rsidRDefault="0058456D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58456D" w:rsidRPr="0017625F" w:rsidTr="00A97129">
      <w:trPr>
        <w:trHeight w:val="56"/>
      </w:trPr>
      <w:tc>
        <w:tcPr>
          <w:tcW w:w="3119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left"/>
            <w:rPr>
              <w:b/>
              <w:i/>
            </w:rPr>
          </w:pPr>
          <w:r w:rsidRPr="000E532F">
            <w:rPr>
              <w:b/>
              <w:i/>
            </w:rPr>
            <w:t>Deliver more than expected</w:t>
          </w:r>
        </w:p>
      </w:tc>
      <w:tc>
        <w:tcPr>
          <w:tcW w:w="3543" w:type="dxa"/>
          <w:vAlign w:val="center"/>
        </w:tcPr>
        <w:p w:rsidR="0058456D" w:rsidRPr="000E532F" w:rsidRDefault="0058456D" w:rsidP="00084F57">
          <w:pPr>
            <w:pStyle w:val="Footer"/>
            <w:spacing w:before="60"/>
          </w:pPr>
          <w:r w:rsidRPr="000E532F">
            <w:t xml:space="preserve">Page </w:t>
          </w:r>
          <w:r w:rsidR="00006D93" w:rsidRPr="000E532F">
            <w:fldChar w:fldCharType="begin"/>
          </w:r>
          <w:r w:rsidRPr="000E532F">
            <w:instrText xml:space="preserve"> PAGE </w:instrText>
          </w:r>
          <w:r w:rsidR="00006D93" w:rsidRPr="000E532F">
            <w:fldChar w:fldCharType="separate"/>
          </w:r>
          <w:r w:rsidR="006610A0">
            <w:rPr>
              <w:noProof/>
            </w:rPr>
            <w:t>2</w:t>
          </w:r>
          <w:r w:rsidR="00006D93" w:rsidRPr="000E532F">
            <w:fldChar w:fldCharType="end"/>
          </w:r>
          <w:r w:rsidRPr="000E532F">
            <w:t xml:space="preserve"> of </w:t>
          </w:r>
          <w:r w:rsidR="00006D93">
            <w:fldChar w:fldCharType="begin"/>
          </w:r>
          <w:r w:rsidR="00B72780">
            <w:instrText xml:space="preserve"> NUMPAGES </w:instrText>
          </w:r>
          <w:r w:rsidR="00006D93">
            <w:fldChar w:fldCharType="separate"/>
          </w:r>
          <w:r w:rsidR="006610A0">
            <w:rPr>
              <w:noProof/>
            </w:rPr>
            <w:t>3</w:t>
          </w:r>
          <w:r w:rsidR="00006D93"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58456D" w:rsidRPr="000E532F" w:rsidRDefault="0058456D" w:rsidP="00084F57">
          <w:pPr>
            <w:pStyle w:val="Footer"/>
            <w:spacing w:before="60"/>
            <w:jc w:val="right"/>
            <w:rPr>
              <w:b/>
              <w:szCs w:val="22"/>
            </w:rPr>
          </w:pPr>
          <w:r w:rsidRPr="000E532F">
            <w:rPr>
              <w:b/>
              <w:szCs w:val="22"/>
            </w:rPr>
            <w:t>www.telerik.com</w:t>
          </w:r>
        </w:p>
      </w:tc>
    </w:tr>
  </w:tbl>
  <w:p w:rsidR="0058456D" w:rsidRPr="000E532F" w:rsidRDefault="0058456D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7B9F" w:rsidRDefault="008E7B9F">
      <w:r>
        <w:separator/>
      </w:r>
    </w:p>
  </w:footnote>
  <w:footnote w:type="continuationSeparator" w:id="0">
    <w:p w:rsidR="008E7B9F" w:rsidRDefault="008E7B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7087"/>
    </w:tblGrid>
    <w:tr w:rsidR="0058456D" w:rsidRPr="0017625F" w:rsidTr="00084F57">
      <w:trPr>
        <w:trHeight w:val="675"/>
      </w:trPr>
      <w:tc>
        <w:tcPr>
          <w:tcW w:w="3119" w:type="dxa"/>
        </w:tcPr>
        <w:p w:rsidR="0058456D" w:rsidRPr="0017625F" w:rsidRDefault="002E5924" w:rsidP="00134C58">
          <w:pPr>
            <w:pStyle w:val="Header"/>
            <w:jc w:val="left"/>
          </w:pPr>
          <w:r w:rsidRPr="0017625F">
            <w:rPr>
              <w:noProof/>
              <w:lang w:val="bg-BG" w:eastAsia="bg-BG"/>
            </w:rPr>
            <w:drawing>
              <wp:inline distT="0" distB="0" distL="0" distR="0">
                <wp:extent cx="1885950" cy="333375"/>
                <wp:effectExtent l="0" t="0" r="0" b="9525"/>
                <wp:docPr id="3" name="Picture 7" descr="C:\NAKOV\PHOTOS\Telerik-logo-large-no-text.png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NAKOV\PHOTOS\Telerik-logo-large-no-tex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859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87" w:type="dxa"/>
        </w:tcPr>
        <w:p w:rsidR="0058456D" w:rsidRPr="000E532F" w:rsidRDefault="0058456D" w:rsidP="00A9626F">
          <w:pPr>
            <w:pStyle w:val="Header"/>
            <w:spacing w:before="60" w:line="240" w:lineRule="exact"/>
          </w:pPr>
          <w:r w:rsidRPr="000E532F">
            <w:t>33, Alexander Malinov Blvd.</w:t>
          </w:r>
          <w:r>
            <w:t xml:space="preserve">, </w:t>
          </w:r>
          <w:r w:rsidRPr="000E532F">
            <w:t xml:space="preserve">Sofia, 1729, </w:t>
          </w:r>
          <w:smartTag w:uri="urn:schemas-microsoft-com:office:smarttags" w:element="country-region">
            <w:smartTag w:uri="urn:schemas-microsoft-com:office:smarttags" w:element="place">
              <w:r w:rsidRPr="000E532F">
                <w:t>Bulgaria</w:t>
              </w:r>
            </w:smartTag>
          </w:smartTag>
        </w:p>
        <w:p w:rsidR="0058456D" w:rsidRPr="000E532F" w:rsidRDefault="0058456D" w:rsidP="00134C58">
          <w:pPr>
            <w:pStyle w:val="Header"/>
            <w:spacing w:line="240" w:lineRule="exact"/>
          </w:pPr>
          <w:r w:rsidRPr="000E532F">
            <w:t>Phone: (+359) 2 80-99-862; Fax: (+359) 2 80-99-888</w:t>
          </w:r>
        </w:p>
      </w:tc>
    </w:tr>
    <w:tr w:rsidR="0058456D" w:rsidRPr="0017625F" w:rsidTr="00A9626F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58456D" w:rsidRPr="0017625F" w:rsidRDefault="0058456D">
          <w:pPr>
            <w:pStyle w:val="Header"/>
            <w:rPr>
              <w:sz w:val="8"/>
              <w:szCs w:val="8"/>
            </w:rPr>
          </w:pPr>
        </w:p>
      </w:tc>
    </w:tr>
  </w:tbl>
  <w:p w:rsidR="0058456D" w:rsidRPr="000E532F" w:rsidRDefault="0058456D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611924"/>
    <w:multiLevelType w:val="hybridMultilevel"/>
    <w:tmpl w:val="EA5A0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0B7630"/>
    <w:multiLevelType w:val="hybridMultilevel"/>
    <w:tmpl w:val="A902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05705A"/>
    <w:multiLevelType w:val="hybridMultilevel"/>
    <w:tmpl w:val="DF3CC602"/>
    <w:lvl w:ilvl="0" w:tplc="C2FA8F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30EF6"/>
    <w:multiLevelType w:val="hybridMultilevel"/>
    <w:tmpl w:val="4BCE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97434"/>
    <w:multiLevelType w:val="hybridMultilevel"/>
    <w:tmpl w:val="8742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70261F"/>
    <w:multiLevelType w:val="hybridMultilevel"/>
    <w:tmpl w:val="63345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F322F8"/>
    <w:multiLevelType w:val="hybridMultilevel"/>
    <w:tmpl w:val="6B38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DE2C51"/>
    <w:multiLevelType w:val="hybridMultilevel"/>
    <w:tmpl w:val="C624F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8"/>
  </w:num>
  <w:num w:numId="5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7"/>
  </w:num>
  <w:num w:numId="13">
    <w:abstractNumId w:val="11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attachedTemplate r:id="rId1"/>
  <w:stylePaneFormatFilter w:val="30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B222F"/>
    <w:rsid w:val="00006D93"/>
    <w:rsid w:val="00027702"/>
    <w:rsid w:val="00040680"/>
    <w:rsid w:val="00041FCA"/>
    <w:rsid w:val="00047D83"/>
    <w:rsid w:val="00056F5C"/>
    <w:rsid w:val="00063ABA"/>
    <w:rsid w:val="00067D21"/>
    <w:rsid w:val="00075246"/>
    <w:rsid w:val="00081121"/>
    <w:rsid w:val="00084F57"/>
    <w:rsid w:val="00094456"/>
    <w:rsid w:val="000A0D35"/>
    <w:rsid w:val="000D6489"/>
    <w:rsid w:val="000E002F"/>
    <w:rsid w:val="000E15C0"/>
    <w:rsid w:val="000E532F"/>
    <w:rsid w:val="000E6EA7"/>
    <w:rsid w:val="000F4FC3"/>
    <w:rsid w:val="00121178"/>
    <w:rsid w:val="00134C58"/>
    <w:rsid w:val="00144166"/>
    <w:rsid w:val="00144CF4"/>
    <w:rsid w:val="00152A8C"/>
    <w:rsid w:val="00160264"/>
    <w:rsid w:val="00164873"/>
    <w:rsid w:val="0017625F"/>
    <w:rsid w:val="00176281"/>
    <w:rsid w:val="00186443"/>
    <w:rsid w:val="00193A26"/>
    <w:rsid w:val="00193E4B"/>
    <w:rsid w:val="00196928"/>
    <w:rsid w:val="001A14F0"/>
    <w:rsid w:val="001B31ED"/>
    <w:rsid w:val="001C100F"/>
    <w:rsid w:val="001C47DB"/>
    <w:rsid w:val="001D1FAE"/>
    <w:rsid w:val="001E177B"/>
    <w:rsid w:val="001E2DB9"/>
    <w:rsid w:val="001F161F"/>
    <w:rsid w:val="00213EAA"/>
    <w:rsid w:val="00216861"/>
    <w:rsid w:val="00231A56"/>
    <w:rsid w:val="002326DA"/>
    <w:rsid w:val="00254BDD"/>
    <w:rsid w:val="0026353E"/>
    <w:rsid w:val="0027273B"/>
    <w:rsid w:val="00277208"/>
    <w:rsid w:val="00282AB1"/>
    <w:rsid w:val="0029133D"/>
    <w:rsid w:val="002B31CD"/>
    <w:rsid w:val="002B6B03"/>
    <w:rsid w:val="002C2E9B"/>
    <w:rsid w:val="002C72A4"/>
    <w:rsid w:val="002E5924"/>
    <w:rsid w:val="002E74E7"/>
    <w:rsid w:val="002F6CE6"/>
    <w:rsid w:val="003022ED"/>
    <w:rsid w:val="00304681"/>
    <w:rsid w:val="00304B25"/>
    <w:rsid w:val="00310F29"/>
    <w:rsid w:val="00320FE2"/>
    <w:rsid w:val="00322BDD"/>
    <w:rsid w:val="00325E8B"/>
    <w:rsid w:val="003261D2"/>
    <w:rsid w:val="00334B99"/>
    <w:rsid w:val="003419D7"/>
    <w:rsid w:val="00342FFA"/>
    <w:rsid w:val="003440C9"/>
    <w:rsid w:val="00346BC7"/>
    <w:rsid w:val="00347D3F"/>
    <w:rsid w:val="00367CCE"/>
    <w:rsid w:val="0038113E"/>
    <w:rsid w:val="00387F13"/>
    <w:rsid w:val="003A0445"/>
    <w:rsid w:val="003A1CA2"/>
    <w:rsid w:val="003A4CA4"/>
    <w:rsid w:val="003B271A"/>
    <w:rsid w:val="003B4F71"/>
    <w:rsid w:val="003D234E"/>
    <w:rsid w:val="003E0CC2"/>
    <w:rsid w:val="003F39AF"/>
    <w:rsid w:val="003F3A33"/>
    <w:rsid w:val="003F7E77"/>
    <w:rsid w:val="00400ECC"/>
    <w:rsid w:val="00402288"/>
    <w:rsid w:val="00404649"/>
    <w:rsid w:val="00412BF4"/>
    <w:rsid w:val="00414430"/>
    <w:rsid w:val="0043497E"/>
    <w:rsid w:val="004452F2"/>
    <w:rsid w:val="00450858"/>
    <w:rsid w:val="00460E19"/>
    <w:rsid w:val="0046113A"/>
    <w:rsid w:val="00467E8E"/>
    <w:rsid w:val="0047586F"/>
    <w:rsid w:val="00482C70"/>
    <w:rsid w:val="0048382D"/>
    <w:rsid w:val="004B3337"/>
    <w:rsid w:val="004C003D"/>
    <w:rsid w:val="004D0809"/>
    <w:rsid w:val="004D1EF2"/>
    <w:rsid w:val="004D2653"/>
    <w:rsid w:val="004D49ED"/>
    <w:rsid w:val="004E536B"/>
    <w:rsid w:val="004E56B9"/>
    <w:rsid w:val="004F3381"/>
    <w:rsid w:val="00502A78"/>
    <w:rsid w:val="005214D4"/>
    <w:rsid w:val="00525E97"/>
    <w:rsid w:val="00535645"/>
    <w:rsid w:val="0053698C"/>
    <w:rsid w:val="005475C8"/>
    <w:rsid w:val="005668A0"/>
    <w:rsid w:val="00566D8D"/>
    <w:rsid w:val="0057344F"/>
    <w:rsid w:val="0058456D"/>
    <w:rsid w:val="00590059"/>
    <w:rsid w:val="005A4D53"/>
    <w:rsid w:val="005B5DB5"/>
    <w:rsid w:val="005C04C8"/>
    <w:rsid w:val="005C60B1"/>
    <w:rsid w:val="005C6333"/>
    <w:rsid w:val="005D0B87"/>
    <w:rsid w:val="005F0FF6"/>
    <w:rsid w:val="005F37D2"/>
    <w:rsid w:val="005F3C23"/>
    <w:rsid w:val="00607018"/>
    <w:rsid w:val="00611545"/>
    <w:rsid w:val="0061498B"/>
    <w:rsid w:val="006214BA"/>
    <w:rsid w:val="00642561"/>
    <w:rsid w:val="00647AF5"/>
    <w:rsid w:val="00660E87"/>
    <w:rsid w:val="006610A0"/>
    <w:rsid w:val="00661844"/>
    <w:rsid w:val="00675F64"/>
    <w:rsid w:val="00681EE5"/>
    <w:rsid w:val="00683C17"/>
    <w:rsid w:val="00685115"/>
    <w:rsid w:val="006A0499"/>
    <w:rsid w:val="006B01AC"/>
    <w:rsid w:val="006C20E4"/>
    <w:rsid w:val="006C2306"/>
    <w:rsid w:val="006D5214"/>
    <w:rsid w:val="006E0D2A"/>
    <w:rsid w:val="006F3EB8"/>
    <w:rsid w:val="006F52DC"/>
    <w:rsid w:val="00704DD8"/>
    <w:rsid w:val="007079C8"/>
    <w:rsid w:val="0071454D"/>
    <w:rsid w:val="0071580A"/>
    <w:rsid w:val="007200AD"/>
    <w:rsid w:val="00730735"/>
    <w:rsid w:val="00755A40"/>
    <w:rsid w:val="00764E7B"/>
    <w:rsid w:val="00767B4E"/>
    <w:rsid w:val="00775C6A"/>
    <w:rsid w:val="00784073"/>
    <w:rsid w:val="00784A88"/>
    <w:rsid w:val="00785CE1"/>
    <w:rsid w:val="00790B8C"/>
    <w:rsid w:val="00790FB6"/>
    <w:rsid w:val="00797470"/>
    <w:rsid w:val="007A49F5"/>
    <w:rsid w:val="007B2F61"/>
    <w:rsid w:val="007B413A"/>
    <w:rsid w:val="007C0EFC"/>
    <w:rsid w:val="007C4F57"/>
    <w:rsid w:val="007C7F49"/>
    <w:rsid w:val="007D7773"/>
    <w:rsid w:val="007F5F76"/>
    <w:rsid w:val="007F6CE5"/>
    <w:rsid w:val="00802BB8"/>
    <w:rsid w:val="00802CD5"/>
    <w:rsid w:val="008048DA"/>
    <w:rsid w:val="0081471A"/>
    <w:rsid w:val="00822AC8"/>
    <w:rsid w:val="008231BE"/>
    <w:rsid w:val="00835605"/>
    <w:rsid w:val="00847096"/>
    <w:rsid w:val="00847872"/>
    <w:rsid w:val="008533B1"/>
    <w:rsid w:val="00862E38"/>
    <w:rsid w:val="0087049B"/>
    <w:rsid w:val="00892D87"/>
    <w:rsid w:val="008943B2"/>
    <w:rsid w:val="008A11B2"/>
    <w:rsid w:val="008A1802"/>
    <w:rsid w:val="008B18B2"/>
    <w:rsid w:val="008B3F02"/>
    <w:rsid w:val="008C403B"/>
    <w:rsid w:val="008C5E2C"/>
    <w:rsid w:val="008D143D"/>
    <w:rsid w:val="008D4936"/>
    <w:rsid w:val="008E3B02"/>
    <w:rsid w:val="008E4288"/>
    <w:rsid w:val="008E614A"/>
    <w:rsid w:val="008E7B9F"/>
    <w:rsid w:val="008F45D9"/>
    <w:rsid w:val="008F4BF1"/>
    <w:rsid w:val="008F5C82"/>
    <w:rsid w:val="009057C8"/>
    <w:rsid w:val="009128CD"/>
    <w:rsid w:val="0091517D"/>
    <w:rsid w:val="00920CEF"/>
    <w:rsid w:val="0092595E"/>
    <w:rsid w:val="009339A3"/>
    <w:rsid w:val="009370B8"/>
    <w:rsid w:val="00947107"/>
    <w:rsid w:val="00950FEA"/>
    <w:rsid w:val="00987FBD"/>
    <w:rsid w:val="009A4428"/>
    <w:rsid w:val="009A534F"/>
    <w:rsid w:val="009A568E"/>
    <w:rsid w:val="009A7061"/>
    <w:rsid w:val="009B0885"/>
    <w:rsid w:val="009B3DCE"/>
    <w:rsid w:val="009C6FE2"/>
    <w:rsid w:val="009F232A"/>
    <w:rsid w:val="009F3E7E"/>
    <w:rsid w:val="009F6535"/>
    <w:rsid w:val="00A00B05"/>
    <w:rsid w:val="00A07845"/>
    <w:rsid w:val="00A07B28"/>
    <w:rsid w:val="00A14B25"/>
    <w:rsid w:val="00A21EA9"/>
    <w:rsid w:val="00A242BA"/>
    <w:rsid w:val="00A42778"/>
    <w:rsid w:val="00A45AA5"/>
    <w:rsid w:val="00A45C35"/>
    <w:rsid w:val="00A52BBE"/>
    <w:rsid w:val="00A627F9"/>
    <w:rsid w:val="00A65105"/>
    <w:rsid w:val="00A71942"/>
    <w:rsid w:val="00A768FE"/>
    <w:rsid w:val="00A81205"/>
    <w:rsid w:val="00A81577"/>
    <w:rsid w:val="00A961FC"/>
    <w:rsid w:val="00A9626F"/>
    <w:rsid w:val="00A96CAC"/>
    <w:rsid w:val="00A97129"/>
    <w:rsid w:val="00AA3772"/>
    <w:rsid w:val="00AC7895"/>
    <w:rsid w:val="00AE4747"/>
    <w:rsid w:val="00B13659"/>
    <w:rsid w:val="00B13885"/>
    <w:rsid w:val="00B21BD9"/>
    <w:rsid w:val="00B222C7"/>
    <w:rsid w:val="00B3268C"/>
    <w:rsid w:val="00B409DD"/>
    <w:rsid w:val="00B5414F"/>
    <w:rsid w:val="00B55069"/>
    <w:rsid w:val="00B71460"/>
    <w:rsid w:val="00B71FDE"/>
    <w:rsid w:val="00B72780"/>
    <w:rsid w:val="00B84FFA"/>
    <w:rsid w:val="00B90AA9"/>
    <w:rsid w:val="00BA2050"/>
    <w:rsid w:val="00BA4049"/>
    <w:rsid w:val="00BB222F"/>
    <w:rsid w:val="00BC3DD1"/>
    <w:rsid w:val="00BC3F78"/>
    <w:rsid w:val="00BE29CC"/>
    <w:rsid w:val="00BE4217"/>
    <w:rsid w:val="00BF7246"/>
    <w:rsid w:val="00BF7748"/>
    <w:rsid w:val="00C03AED"/>
    <w:rsid w:val="00C106CA"/>
    <w:rsid w:val="00C21A7F"/>
    <w:rsid w:val="00C21BBA"/>
    <w:rsid w:val="00C2787B"/>
    <w:rsid w:val="00C306AA"/>
    <w:rsid w:val="00C3422D"/>
    <w:rsid w:val="00C3706E"/>
    <w:rsid w:val="00C420D7"/>
    <w:rsid w:val="00C552B1"/>
    <w:rsid w:val="00C562ED"/>
    <w:rsid w:val="00C80649"/>
    <w:rsid w:val="00C92E07"/>
    <w:rsid w:val="00CA1113"/>
    <w:rsid w:val="00CB035B"/>
    <w:rsid w:val="00CB16E8"/>
    <w:rsid w:val="00CB5EDF"/>
    <w:rsid w:val="00CE78BA"/>
    <w:rsid w:val="00CF10B4"/>
    <w:rsid w:val="00CF3684"/>
    <w:rsid w:val="00CF4B46"/>
    <w:rsid w:val="00D03530"/>
    <w:rsid w:val="00D070AD"/>
    <w:rsid w:val="00D1022D"/>
    <w:rsid w:val="00D249F3"/>
    <w:rsid w:val="00D25231"/>
    <w:rsid w:val="00D43131"/>
    <w:rsid w:val="00D50440"/>
    <w:rsid w:val="00D728D1"/>
    <w:rsid w:val="00D802D7"/>
    <w:rsid w:val="00D8179D"/>
    <w:rsid w:val="00D840B7"/>
    <w:rsid w:val="00D86395"/>
    <w:rsid w:val="00D92E3B"/>
    <w:rsid w:val="00DB209F"/>
    <w:rsid w:val="00DB3045"/>
    <w:rsid w:val="00DC7CC6"/>
    <w:rsid w:val="00DC7E68"/>
    <w:rsid w:val="00DD21D7"/>
    <w:rsid w:val="00DE5C18"/>
    <w:rsid w:val="00DF16A6"/>
    <w:rsid w:val="00E054CD"/>
    <w:rsid w:val="00E0722A"/>
    <w:rsid w:val="00E130CF"/>
    <w:rsid w:val="00E162DE"/>
    <w:rsid w:val="00E20B92"/>
    <w:rsid w:val="00E22BFE"/>
    <w:rsid w:val="00E23208"/>
    <w:rsid w:val="00E26C81"/>
    <w:rsid w:val="00E30C13"/>
    <w:rsid w:val="00E32DC3"/>
    <w:rsid w:val="00E335F8"/>
    <w:rsid w:val="00E41F3E"/>
    <w:rsid w:val="00E44FF3"/>
    <w:rsid w:val="00E66369"/>
    <w:rsid w:val="00E66B7F"/>
    <w:rsid w:val="00E70F72"/>
    <w:rsid w:val="00E857D1"/>
    <w:rsid w:val="00E86A4D"/>
    <w:rsid w:val="00EA1211"/>
    <w:rsid w:val="00EA579E"/>
    <w:rsid w:val="00EB1088"/>
    <w:rsid w:val="00EC3B09"/>
    <w:rsid w:val="00EC54DD"/>
    <w:rsid w:val="00ED1F5A"/>
    <w:rsid w:val="00ED2E20"/>
    <w:rsid w:val="00ED2F3E"/>
    <w:rsid w:val="00ED4B77"/>
    <w:rsid w:val="00ED4E1F"/>
    <w:rsid w:val="00ED7BC2"/>
    <w:rsid w:val="00EE1533"/>
    <w:rsid w:val="00F009BE"/>
    <w:rsid w:val="00F0297F"/>
    <w:rsid w:val="00F155FD"/>
    <w:rsid w:val="00F20488"/>
    <w:rsid w:val="00F325A4"/>
    <w:rsid w:val="00F33549"/>
    <w:rsid w:val="00F37443"/>
    <w:rsid w:val="00F42A45"/>
    <w:rsid w:val="00F44305"/>
    <w:rsid w:val="00F447EB"/>
    <w:rsid w:val="00F61B1A"/>
    <w:rsid w:val="00F642FA"/>
    <w:rsid w:val="00F67043"/>
    <w:rsid w:val="00F741AA"/>
    <w:rsid w:val="00F876A8"/>
    <w:rsid w:val="00FA0138"/>
    <w:rsid w:val="00FA02F3"/>
    <w:rsid w:val="00FA727A"/>
    <w:rsid w:val="00FC2B40"/>
    <w:rsid w:val="00FC568C"/>
    <w:rsid w:val="00FC7C1D"/>
    <w:rsid w:val="00FD4CF2"/>
    <w:rsid w:val="00FD72EC"/>
    <w:rsid w:val="00FF083E"/>
    <w:rsid w:val="00FF5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532F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F6CE5"/>
    <w:pPr>
      <w:keepNext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7F6CE5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7F6CE5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4F3381"/>
    <w:rPr>
      <w:rFonts w:ascii="Calibri" w:hAnsi="Calibri" w:cs="Arial"/>
      <w:b/>
      <w:bCs/>
      <w:sz w:val="24"/>
      <w:szCs w:val="26"/>
    </w:rPr>
  </w:style>
  <w:style w:type="character" w:customStyle="1" w:styleId="Heading2Char">
    <w:name w:val="Heading 2 Char"/>
    <w:link w:val="Heading2"/>
    <w:rsid w:val="003261D2"/>
    <w:rPr>
      <w:rFonts w:ascii="Calibri" w:hAnsi="Calibri" w:cs="Arial"/>
      <w:b/>
      <w:bCs/>
      <w:iCs/>
      <w:sz w:val="28"/>
      <w:szCs w:val="28"/>
    </w:rPr>
  </w:style>
  <w:style w:type="character" w:styleId="FollowedHyperlink">
    <w:name w:val="FollowedHyperlink"/>
    <w:rsid w:val="00E66B7F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C306AA"/>
    <w:pPr>
      <w:ind w:left="720"/>
      <w:contextualSpacing/>
    </w:pPr>
  </w:style>
  <w:style w:type="character" w:styleId="Emphasis">
    <w:name w:val="Emphasis"/>
    <w:basedOn w:val="DefaultParagraphFont"/>
    <w:qFormat/>
    <w:rsid w:val="008943B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726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5331">
          <w:marLeft w:val="99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4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codecourse.telerik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</Template>
  <TotalTime>235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Team Projects - High-Quality Programming Code</vt:lpstr>
    </vt:vector>
  </TitlesOfParts>
  <Company/>
  <LinksUpToDate>false</LinksUpToDate>
  <CharactersWithSpaces>4951</CharactersWithSpaces>
  <SharedDoc>false</SharedDoc>
  <HLinks>
    <vt:vector size="60" baseType="variant">
      <vt:variant>
        <vt:i4>6291572</vt:i4>
      </vt:variant>
      <vt:variant>
        <vt:i4>24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4063268</vt:i4>
      </vt:variant>
      <vt:variant>
        <vt:i4>21</vt:i4>
      </vt:variant>
      <vt:variant>
        <vt:i4>0</vt:i4>
      </vt:variant>
      <vt:variant>
        <vt:i4>5</vt:i4>
      </vt:variant>
      <vt:variant>
        <vt:lpwstr>http://nakov.devbg.org/codecourse-uploads/</vt:lpwstr>
      </vt:variant>
      <vt:variant>
        <vt:lpwstr/>
      </vt:variant>
      <vt:variant>
        <vt:i4>3735678</vt:i4>
      </vt:variant>
      <vt:variant>
        <vt:i4>18</vt:i4>
      </vt:variant>
      <vt:variant>
        <vt:i4>0</vt:i4>
      </vt:variant>
      <vt:variant>
        <vt:i4>5</vt:i4>
      </vt:variant>
      <vt:variant>
        <vt:lpwstr>http://forums.academy.telerik.com/high-quality-code</vt:lpwstr>
      </vt:variant>
      <vt:variant>
        <vt:lpwstr/>
      </vt:variant>
      <vt:variant>
        <vt:i4>6291572</vt:i4>
      </vt:variant>
      <vt:variant>
        <vt:i4>15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12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9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6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3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6291572</vt:i4>
      </vt:variant>
      <vt:variant>
        <vt:i4>0</vt:i4>
      </vt:variant>
      <vt:variant>
        <vt:i4>0</vt:i4>
      </vt:variant>
      <vt:variant>
        <vt:i4>5</vt:i4>
      </vt:variant>
      <vt:variant>
        <vt:lpwstr>http://codecourse.telerik.com/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 Projects - High-Quality Programming Code</dc:title>
  <dc:subject>Final Project</dc:subject>
  <dc:creator>Svetlin Nakov</dc:creator>
  <cp:keywords/>
  <cp:lastModifiedBy>Spas</cp:lastModifiedBy>
  <cp:revision>17</cp:revision>
  <dcterms:created xsi:type="dcterms:W3CDTF">2013-04-19T18:14:00Z</dcterms:created>
  <dcterms:modified xsi:type="dcterms:W3CDTF">2013-05-17T09:58:00Z</dcterms:modified>
</cp:coreProperties>
</file>